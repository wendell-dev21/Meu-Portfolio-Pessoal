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18AF9D" w14:textId="77777777" w:rsidR="00A320FC" w:rsidRDefault="009D7891" w:rsidP="00E66E98">
      <w:pPr>
        <w:pStyle w:val="07-FolhadeRosto"/>
        <w:rPr>
          <w:b w:val="0"/>
          <w:sz w:val="28"/>
          <w:szCs w:val="28"/>
        </w:rPr>
      </w:pPr>
      <w:r>
        <w:rPr>
          <w:noProof/>
        </w:rPr>
        <w:drawing>
          <wp:inline distT="0" distB="0" distL="0" distR="0" wp14:anchorId="54B0AC8A" wp14:editId="18D81B5A">
            <wp:extent cx="2254885" cy="1127443"/>
            <wp:effectExtent l="0" t="0" r="0" b="0"/>
            <wp:docPr id="6" name="Imagem 6" descr="http://www.grupomozarteum.com.br/famosp/wp-content/uploads/2015/01/Logo_UNIN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grupomozarteum.com.br/famosp/wp-content/uploads/2015/01/Logo_UNINTER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682" cy="1129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5E21D" w14:textId="77777777" w:rsidR="009D7891" w:rsidRDefault="009D7891" w:rsidP="00E66E98">
      <w:pPr>
        <w:pStyle w:val="07-FolhadeRosto"/>
        <w:rPr>
          <w:b w:val="0"/>
          <w:sz w:val="28"/>
          <w:szCs w:val="28"/>
        </w:rPr>
      </w:pPr>
    </w:p>
    <w:p w14:paraId="7A9068B2" w14:textId="77777777" w:rsidR="00E66E98" w:rsidRPr="00372854" w:rsidRDefault="00042B1C" w:rsidP="00E66E98">
      <w:pPr>
        <w:pStyle w:val="07-FolhadeRosto"/>
        <w:rPr>
          <w:b w:val="0"/>
          <w:sz w:val="28"/>
          <w:szCs w:val="28"/>
        </w:rPr>
      </w:pPr>
      <w:r w:rsidRPr="00372854">
        <w:rPr>
          <w:b w:val="0"/>
          <w:sz w:val="28"/>
          <w:szCs w:val="28"/>
        </w:rPr>
        <w:t>CENTRO UNIVERSITÁRIO</w:t>
      </w:r>
      <w:r w:rsidR="00372854" w:rsidRPr="00372854">
        <w:rPr>
          <w:b w:val="0"/>
          <w:sz w:val="28"/>
          <w:szCs w:val="28"/>
        </w:rPr>
        <w:t xml:space="preserve"> INTERNACIONAL</w:t>
      </w:r>
      <w:r w:rsidRPr="00372854">
        <w:rPr>
          <w:b w:val="0"/>
          <w:sz w:val="28"/>
          <w:szCs w:val="28"/>
        </w:rPr>
        <w:t xml:space="preserve"> UNINTER</w:t>
      </w:r>
    </w:p>
    <w:p w14:paraId="110D5FBD" w14:textId="77777777" w:rsidR="00200576" w:rsidRPr="00372854" w:rsidRDefault="00200576" w:rsidP="00E66E98">
      <w:pPr>
        <w:pStyle w:val="07-FolhadeRosto"/>
        <w:rPr>
          <w:b w:val="0"/>
          <w:sz w:val="28"/>
          <w:szCs w:val="28"/>
        </w:rPr>
      </w:pPr>
      <w:r w:rsidRPr="00372854">
        <w:rPr>
          <w:b w:val="0"/>
          <w:sz w:val="28"/>
          <w:szCs w:val="28"/>
        </w:rPr>
        <w:t>ESCOLA SUPERIOR POLITÉCNICA</w:t>
      </w:r>
    </w:p>
    <w:p w14:paraId="491E9EDD" w14:textId="6BFD3DF8" w:rsidR="00372854" w:rsidRPr="00A25F6B" w:rsidRDefault="00133D58" w:rsidP="00372854">
      <w:pPr>
        <w:pStyle w:val="07-FolhadeRosto"/>
        <w:rPr>
          <w:b w:val="0"/>
          <w:color w:val="000000" w:themeColor="text1"/>
          <w:sz w:val="28"/>
          <w:szCs w:val="28"/>
        </w:rPr>
      </w:pPr>
      <w:r w:rsidRPr="00841957">
        <w:rPr>
          <w:b w:val="0"/>
          <w:color w:val="000000" w:themeColor="text1"/>
          <w:sz w:val="28"/>
          <w:szCs w:val="28"/>
          <w:highlight w:val="yellow"/>
        </w:rPr>
        <w:t>CURSO</w:t>
      </w:r>
    </w:p>
    <w:p w14:paraId="36C16FE2" w14:textId="35102148" w:rsidR="00372854" w:rsidRPr="00372854" w:rsidRDefault="00841957" w:rsidP="00E66E98">
      <w:pPr>
        <w:pStyle w:val="07-FolhadeRosto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FERRAMENTAS </w:t>
      </w:r>
      <w:r w:rsidR="00F876CB">
        <w:rPr>
          <w:b w:val="0"/>
          <w:sz w:val="28"/>
          <w:szCs w:val="28"/>
        </w:rPr>
        <w:t>DA PROGRAMAÇÃO</w:t>
      </w:r>
      <w:r>
        <w:rPr>
          <w:b w:val="0"/>
          <w:sz w:val="28"/>
          <w:szCs w:val="28"/>
        </w:rPr>
        <w:t xml:space="preserve"> WEB</w:t>
      </w:r>
    </w:p>
    <w:p w14:paraId="35EE04A6" w14:textId="77777777" w:rsidR="00E66E98" w:rsidRDefault="00E66E98" w:rsidP="00E66E98">
      <w:pPr>
        <w:pStyle w:val="07-FolhadeRosto"/>
      </w:pPr>
    </w:p>
    <w:p w14:paraId="07351C17" w14:textId="77777777" w:rsidR="008F612E" w:rsidRDefault="008F612E" w:rsidP="00E66E98">
      <w:pPr>
        <w:pStyle w:val="07-FolhadeRosto"/>
      </w:pPr>
    </w:p>
    <w:p w14:paraId="1B835249" w14:textId="77777777" w:rsidR="00E66E98" w:rsidRDefault="00E66E98" w:rsidP="00E66E98">
      <w:pPr>
        <w:pStyle w:val="07-FolhadeRosto"/>
      </w:pPr>
    </w:p>
    <w:p w14:paraId="17F86947" w14:textId="77777777" w:rsidR="00E66E98" w:rsidRDefault="00E66E98" w:rsidP="00E66E98"/>
    <w:p w14:paraId="2FEB8975" w14:textId="77777777" w:rsidR="00E66E98" w:rsidRDefault="00E66E98" w:rsidP="00E66E98"/>
    <w:p w14:paraId="7A051DF9" w14:textId="77777777" w:rsidR="00E66E98" w:rsidRDefault="00E66E98" w:rsidP="00E66E98"/>
    <w:p w14:paraId="315BDCCF" w14:textId="77777777" w:rsidR="00E66E98" w:rsidRDefault="00E66E98" w:rsidP="00E66E98"/>
    <w:p w14:paraId="2C32B4B6" w14:textId="77777777" w:rsidR="00E66E98" w:rsidRPr="00F51F42" w:rsidRDefault="008F612E" w:rsidP="00E66E98">
      <w:pPr>
        <w:pStyle w:val="07-FolhadeRosto"/>
        <w:rPr>
          <w:sz w:val="28"/>
          <w:szCs w:val="28"/>
        </w:rPr>
      </w:pPr>
      <w:r>
        <w:rPr>
          <w:sz w:val="28"/>
          <w:szCs w:val="28"/>
        </w:rPr>
        <w:t>ATIVIDADE PRÁTICA</w:t>
      </w:r>
    </w:p>
    <w:p w14:paraId="304B76D8" w14:textId="77777777" w:rsidR="00E66E98" w:rsidRDefault="00E66E98" w:rsidP="00E66E98"/>
    <w:p w14:paraId="5A1B164E" w14:textId="77777777" w:rsidR="008F612E" w:rsidRDefault="008F612E" w:rsidP="00E66E98"/>
    <w:p w14:paraId="5C33A65F" w14:textId="77777777" w:rsidR="00E66E98" w:rsidRDefault="00E66E98" w:rsidP="00E66E98"/>
    <w:p w14:paraId="448263E7" w14:textId="77777777" w:rsidR="00A96CE3" w:rsidRDefault="00A96CE3" w:rsidP="00E66E98"/>
    <w:p w14:paraId="593F6324" w14:textId="77777777" w:rsidR="00A96CE3" w:rsidRDefault="00A96CE3" w:rsidP="00E66E98"/>
    <w:p w14:paraId="6FCB4E31" w14:textId="77777777" w:rsidR="00A96CE3" w:rsidRDefault="00A96CE3" w:rsidP="00E66E98"/>
    <w:p w14:paraId="6583A024" w14:textId="77777777" w:rsidR="00A96CE3" w:rsidRDefault="00A96CE3" w:rsidP="00E66E98"/>
    <w:p w14:paraId="05A3661D" w14:textId="77777777" w:rsidR="00A96CE3" w:rsidRPr="00372854" w:rsidRDefault="00A96CE3" w:rsidP="00E66E98"/>
    <w:p w14:paraId="689122A0" w14:textId="28D3BD9E" w:rsidR="00A96CE3" w:rsidRPr="00A766B9" w:rsidRDefault="00133D58" w:rsidP="00A96CE3">
      <w:pPr>
        <w:pStyle w:val="07-FolhadeRosto"/>
        <w:jc w:val="right"/>
        <w:rPr>
          <w:b w:val="0"/>
        </w:rPr>
      </w:pPr>
      <w:r w:rsidRPr="0094284C">
        <w:rPr>
          <w:b w:val="0"/>
          <w:highlight w:val="yellow"/>
        </w:rPr>
        <w:t>Nome, RU</w:t>
      </w:r>
    </w:p>
    <w:p w14:paraId="10D4C1A9" w14:textId="77777777" w:rsidR="00A96CE3" w:rsidRPr="00372854" w:rsidRDefault="00A96CE3" w:rsidP="00A96CE3">
      <w:pPr>
        <w:pStyle w:val="07-FolhadeRosto"/>
        <w:jc w:val="right"/>
        <w:rPr>
          <w:b w:val="0"/>
          <w:i/>
        </w:rPr>
      </w:pPr>
    </w:p>
    <w:p w14:paraId="4D161CFA" w14:textId="77777777" w:rsidR="00E66E98" w:rsidRDefault="00E66E98" w:rsidP="00E66E98">
      <w:pPr>
        <w:jc w:val="left"/>
      </w:pPr>
    </w:p>
    <w:p w14:paraId="64627F94" w14:textId="77777777" w:rsidR="00E66E98" w:rsidRDefault="00E66E98" w:rsidP="00E66E98"/>
    <w:p w14:paraId="31C54C06" w14:textId="77777777" w:rsidR="00E66E98" w:rsidRDefault="00E66E98" w:rsidP="00E66E98"/>
    <w:p w14:paraId="7902544C" w14:textId="77777777" w:rsidR="00A96CE3" w:rsidRDefault="00A96CE3" w:rsidP="00E66E98"/>
    <w:p w14:paraId="6968EACE" w14:textId="77777777" w:rsidR="00A96CE3" w:rsidRDefault="00A96CE3" w:rsidP="00E66E98"/>
    <w:p w14:paraId="7904E322" w14:textId="77777777" w:rsidR="00A96CE3" w:rsidRDefault="00A96CE3" w:rsidP="00E66E98"/>
    <w:p w14:paraId="4B8A8AAF" w14:textId="77777777" w:rsidR="00372854" w:rsidRDefault="00372854" w:rsidP="00E66E98"/>
    <w:p w14:paraId="1CF734D1" w14:textId="77777777" w:rsidR="00E66E98" w:rsidRDefault="00E66E98" w:rsidP="00E66E98"/>
    <w:p w14:paraId="52B1F637" w14:textId="77777777" w:rsidR="00E66E98" w:rsidRDefault="00E66E98" w:rsidP="00E66E98"/>
    <w:p w14:paraId="103F6FFA" w14:textId="2E0C9512" w:rsidR="00E66E98" w:rsidRPr="00A766B9" w:rsidRDefault="00133D58" w:rsidP="00E66E98">
      <w:pPr>
        <w:pStyle w:val="07-FolhadeRosto"/>
        <w:rPr>
          <w:b w:val="0"/>
        </w:rPr>
      </w:pPr>
      <w:r>
        <w:rPr>
          <w:b w:val="0"/>
        </w:rPr>
        <w:t>CIdade-estado</w:t>
      </w:r>
    </w:p>
    <w:p w14:paraId="6CB7950C" w14:textId="0A19E558" w:rsidR="00A96CE3" w:rsidRPr="00372854" w:rsidRDefault="00A766B9" w:rsidP="00E66E98">
      <w:pPr>
        <w:pStyle w:val="07-FolhadeRosto"/>
        <w:rPr>
          <w:b w:val="0"/>
        </w:rPr>
      </w:pPr>
      <w:r>
        <w:rPr>
          <w:b w:val="0"/>
        </w:rPr>
        <w:t>202</w:t>
      </w:r>
      <w:r w:rsidR="0094284C">
        <w:rPr>
          <w:b w:val="0"/>
        </w:rPr>
        <w:t>3</w:t>
      </w:r>
    </w:p>
    <w:p w14:paraId="59DDD549" w14:textId="77777777" w:rsidR="00323873" w:rsidRDefault="00E66E98" w:rsidP="004F44EC">
      <w:pPr>
        <w:pStyle w:val="07-FolhadeRosto"/>
        <w:rPr>
          <w:b w:val="0"/>
          <w:caps w:val="0"/>
        </w:rPr>
      </w:pPr>
      <w:r w:rsidRPr="00D55D22">
        <w:br w:type="page"/>
      </w:r>
    </w:p>
    <w:p w14:paraId="2E4C28F6" w14:textId="77777777" w:rsidR="009D7891" w:rsidRDefault="009D7891" w:rsidP="00B7037A">
      <w:pPr>
        <w:pStyle w:val="Ttulo"/>
        <w:jc w:val="center"/>
        <w:rPr>
          <w:rFonts w:ascii="Times New Roman" w:hAnsi="Times New Roman" w:cs="Times New Roman"/>
          <w:b/>
          <w:sz w:val="24"/>
          <w:szCs w:val="28"/>
        </w:rPr>
        <w:sectPr w:rsidR="009D7891" w:rsidSect="00A320FC">
          <w:headerReference w:type="default" r:id="rId9"/>
          <w:footerReference w:type="default" r:id="rId10"/>
          <w:headerReference w:type="first" r:id="rId11"/>
          <w:footerReference w:type="first" r:id="rId12"/>
          <w:type w:val="continuous"/>
          <w:pgSz w:w="11907" w:h="16840" w:code="9"/>
          <w:pgMar w:top="1701" w:right="1134" w:bottom="1134" w:left="1701" w:header="567" w:footer="567" w:gutter="0"/>
          <w:pgNumType w:start="0"/>
          <w:cols w:space="720"/>
          <w:titlePg/>
          <w:docGrid w:linePitch="326"/>
        </w:sectPr>
      </w:pPr>
    </w:p>
    <w:p w14:paraId="6A19DE76" w14:textId="72A403D5" w:rsidR="00841957" w:rsidRDefault="00841957" w:rsidP="00841957">
      <w:pPr>
        <w:pStyle w:val="PargrafodaLista"/>
        <w:numPr>
          <w:ilvl w:val="0"/>
          <w:numId w:val="21"/>
        </w:numPr>
        <w:spacing w:line="360" w:lineRule="auto"/>
        <w:jc w:val="left"/>
        <w:rPr>
          <w:sz w:val="28"/>
          <w:szCs w:val="28"/>
        </w:rPr>
      </w:pPr>
      <w:r w:rsidRPr="00C66DB2">
        <w:rPr>
          <w:sz w:val="28"/>
          <w:szCs w:val="28"/>
        </w:rPr>
        <w:lastRenderedPageBreak/>
        <w:t>Estrutura de pastas do projeto</w:t>
      </w:r>
    </w:p>
    <w:p w14:paraId="23247CB2" w14:textId="37348E65" w:rsidR="00C66DB2" w:rsidRDefault="00C66DB2" w:rsidP="00C66DB2">
      <w:pPr>
        <w:spacing w:line="360" w:lineRule="auto"/>
        <w:jc w:val="left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Aqui pode c</w:t>
      </w:r>
      <w:r w:rsidR="00911715">
        <w:rPr>
          <w:color w:val="FF0000"/>
          <w:sz w:val="28"/>
          <w:szCs w:val="28"/>
        </w:rPr>
        <w:t>olar</w:t>
      </w:r>
      <w:r>
        <w:rPr>
          <w:color w:val="FF0000"/>
          <w:sz w:val="28"/>
          <w:szCs w:val="28"/>
        </w:rPr>
        <w:t xml:space="preserve"> imagem do </w:t>
      </w:r>
      <w:r w:rsidR="00911715">
        <w:rPr>
          <w:color w:val="FF0000"/>
          <w:sz w:val="28"/>
          <w:szCs w:val="28"/>
        </w:rPr>
        <w:t xml:space="preserve">Windows </w:t>
      </w:r>
      <w:r>
        <w:rPr>
          <w:color w:val="FF0000"/>
          <w:sz w:val="28"/>
          <w:szCs w:val="28"/>
        </w:rPr>
        <w:t>Explorer ou VSCode</w:t>
      </w:r>
    </w:p>
    <w:p w14:paraId="61B361F9" w14:textId="214315D7" w:rsidR="007F5096" w:rsidRDefault="007F5096" w:rsidP="00C66DB2">
      <w:pPr>
        <w:spacing w:line="360" w:lineRule="auto"/>
        <w:jc w:val="left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Exemplo:</w:t>
      </w:r>
    </w:p>
    <w:p w14:paraId="794B8AB4" w14:textId="77777777" w:rsidR="007F5096" w:rsidRDefault="007F5096" w:rsidP="00C66DB2">
      <w:pPr>
        <w:spacing w:line="360" w:lineRule="auto"/>
        <w:jc w:val="left"/>
        <w:rPr>
          <w:color w:val="FF0000"/>
          <w:sz w:val="28"/>
          <w:szCs w:val="28"/>
        </w:rPr>
      </w:pPr>
    </w:p>
    <w:p w14:paraId="601DD8F6" w14:textId="776071CE" w:rsidR="007F5096" w:rsidRPr="00C66DB2" w:rsidRDefault="00095175" w:rsidP="00C66DB2">
      <w:pPr>
        <w:spacing w:line="360" w:lineRule="auto"/>
        <w:jc w:val="left"/>
        <w:rPr>
          <w:color w:val="FF0000"/>
          <w:sz w:val="28"/>
          <w:szCs w:val="28"/>
        </w:rPr>
      </w:pPr>
      <w:r>
        <w:rPr>
          <w:noProof/>
          <w:color w:val="FF0000"/>
          <w:sz w:val="28"/>
          <w:szCs w:val="28"/>
        </w:rPr>
        <w:drawing>
          <wp:inline distT="0" distB="0" distL="0" distR="0" wp14:anchorId="19F46ABE" wp14:editId="1706B528">
            <wp:extent cx="4579620" cy="3096895"/>
            <wp:effectExtent l="0" t="0" r="0" b="8255"/>
            <wp:docPr id="202959824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309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3FA31" w14:textId="47E3BEB2" w:rsidR="00841957" w:rsidRDefault="00841957" w:rsidP="00841957">
      <w:pPr>
        <w:pStyle w:val="PargrafodaLista"/>
        <w:spacing w:line="360" w:lineRule="auto"/>
        <w:ind w:left="1146"/>
        <w:jc w:val="left"/>
        <w:rPr>
          <w:sz w:val="28"/>
          <w:szCs w:val="28"/>
        </w:rPr>
      </w:pPr>
      <w:r w:rsidRPr="00C66DB2">
        <w:rPr>
          <w:sz w:val="28"/>
          <w:szCs w:val="28"/>
        </w:rPr>
        <w:t>(COLOCAR IMAGEM)</w:t>
      </w:r>
    </w:p>
    <w:p w14:paraId="276D2BFF" w14:textId="1CBBA4A5" w:rsidR="00F73CEF" w:rsidRDefault="00F73CEF" w:rsidP="00841957">
      <w:pPr>
        <w:pStyle w:val="PargrafodaLista"/>
        <w:spacing w:line="360" w:lineRule="auto"/>
        <w:ind w:left="1146"/>
        <w:jc w:val="left"/>
        <w:rPr>
          <w:sz w:val="28"/>
          <w:szCs w:val="28"/>
        </w:rPr>
      </w:pPr>
      <w:r w:rsidRPr="00F73CEF">
        <w:rPr>
          <w:b/>
          <w:bCs/>
          <w:sz w:val="28"/>
          <w:szCs w:val="28"/>
          <w:highlight w:val="yellow"/>
        </w:rPr>
        <w:t>OBS:</w:t>
      </w:r>
      <w:r>
        <w:rPr>
          <w:sz w:val="28"/>
          <w:szCs w:val="28"/>
        </w:rPr>
        <w:t xml:space="preserve"> A imagem acima está com um “X” em vermelho por se tratar de um exemplo. </w:t>
      </w:r>
      <w:r w:rsidRPr="00F73CEF">
        <w:rPr>
          <w:b/>
          <w:bCs/>
          <w:sz w:val="28"/>
          <w:szCs w:val="28"/>
          <w:highlight w:val="yellow"/>
        </w:rPr>
        <w:t>A sua</w:t>
      </w:r>
      <w:r w:rsidR="002B3EBF">
        <w:rPr>
          <w:b/>
          <w:bCs/>
          <w:sz w:val="28"/>
          <w:szCs w:val="28"/>
          <w:highlight w:val="yellow"/>
        </w:rPr>
        <w:t xml:space="preserve"> imagem</w:t>
      </w:r>
      <w:r w:rsidRPr="00F73CEF">
        <w:rPr>
          <w:b/>
          <w:bCs/>
          <w:sz w:val="28"/>
          <w:szCs w:val="28"/>
          <w:highlight w:val="yellow"/>
        </w:rPr>
        <w:t xml:space="preserve"> não deve ter esse “X”</w:t>
      </w:r>
      <w:r>
        <w:rPr>
          <w:sz w:val="28"/>
          <w:szCs w:val="28"/>
        </w:rPr>
        <w:t>.</w:t>
      </w:r>
    </w:p>
    <w:p w14:paraId="4FE658E1" w14:textId="77777777" w:rsidR="00C66DB2" w:rsidRPr="00C66DB2" w:rsidRDefault="00C66DB2" w:rsidP="00841957">
      <w:pPr>
        <w:pStyle w:val="PargrafodaLista"/>
        <w:spacing w:line="360" w:lineRule="auto"/>
        <w:ind w:left="1146"/>
        <w:jc w:val="left"/>
        <w:rPr>
          <w:sz w:val="28"/>
          <w:szCs w:val="28"/>
        </w:rPr>
      </w:pPr>
    </w:p>
    <w:p w14:paraId="07177E0C" w14:textId="6FA58833" w:rsidR="00841957" w:rsidRPr="00C66DB2" w:rsidRDefault="00841957" w:rsidP="00841957">
      <w:pPr>
        <w:pStyle w:val="PargrafodaLista"/>
        <w:numPr>
          <w:ilvl w:val="0"/>
          <w:numId w:val="21"/>
        </w:numPr>
        <w:spacing w:line="360" w:lineRule="auto"/>
        <w:jc w:val="left"/>
        <w:rPr>
          <w:sz w:val="28"/>
          <w:szCs w:val="28"/>
        </w:rPr>
      </w:pPr>
      <w:r w:rsidRPr="00C66DB2">
        <w:rPr>
          <w:sz w:val="28"/>
          <w:szCs w:val="28"/>
        </w:rPr>
        <w:t>COLOCAR NOME DOS ARQUIVOS</w:t>
      </w:r>
    </w:p>
    <w:p w14:paraId="3C671160" w14:textId="6CA83665" w:rsidR="00841957" w:rsidRDefault="00841957" w:rsidP="00841957">
      <w:pPr>
        <w:spacing w:line="360" w:lineRule="auto"/>
        <w:ind w:left="864" w:firstLine="282"/>
        <w:jc w:val="left"/>
        <w:rPr>
          <w:sz w:val="28"/>
          <w:szCs w:val="28"/>
        </w:rPr>
      </w:pPr>
      <w:r w:rsidRPr="00C66DB2">
        <w:rPr>
          <w:sz w:val="28"/>
          <w:szCs w:val="28"/>
        </w:rPr>
        <w:t>(COPIAR CÓDIGO)</w:t>
      </w:r>
    </w:p>
    <w:p w14:paraId="55EB5582" w14:textId="6F8BA29A" w:rsidR="00C66DB2" w:rsidRDefault="00C66DB2" w:rsidP="00841957">
      <w:pPr>
        <w:spacing w:line="360" w:lineRule="auto"/>
        <w:ind w:left="864" w:firstLine="282"/>
        <w:jc w:val="left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Exemplo:</w:t>
      </w:r>
    </w:p>
    <w:p w14:paraId="5C05D21B" w14:textId="77777777" w:rsidR="00C66DB2" w:rsidRDefault="00C66DB2" w:rsidP="00841957">
      <w:pPr>
        <w:spacing w:line="360" w:lineRule="auto"/>
        <w:ind w:left="864" w:firstLine="282"/>
        <w:jc w:val="left"/>
        <w:rPr>
          <w:color w:val="FF0000"/>
          <w:sz w:val="28"/>
          <w:szCs w:val="28"/>
        </w:rPr>
      </w:pPr>
    </w:p>
    <w:p w14:paraId="2C1C6DE7" w14:textId="7F983AD3" w:rsidR="00C66DB2" w:rsidRDefault="00C66DB2" w:rsidP="00841957">
      <w:pPr>
        <w:spacing w:line="360" w:lineRule="auto"/>
        <w:ind w:left="864" w:firstLine="282"/>
        <w:jc w:val="left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Nome do arquivo: index.html</w:t>
      </w:r>
    </w:p>
    <w:p w14:paraId="723CC725" w14:textId="13C2EF8D" w:rsidR="00C66DB2" w:rsidRDefault="00C66DB2" w:rsidP="00841957">
      <w:pPr>
        <w:spacing w:line="360" w:lineRule="auto"/>
        <w:ind w:left="864" w:firstLine="282"/>
        <w:jc w:val="left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Abaixo copiar/colar código</w:t>
      </w:r>
    </w:p>
    <w:p w14:paraId="3BCC0B4D" w14:textId="734AC1C5" w:rsidR="00C66DB2" w:rsidRDefault="00C66DB2" w:rsidP="00841957">
      <w:pPr>
        <w:spacing w:line="360" w:lineRule="auto"/>
        <w:ind w:left="864" w:firstLine="282"/>
        <w:jc w:val="left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Nome do arquivo: estilo.</w:t>
      </w:r>
      <w:r w:rsidR="00911715">
        <w:rPr>
          <w:color w:val="FF0000"/>
          <w:sz w:val="28"/>
          <w:szCs w:val="28"/>
        </w:rPr>
        <w:t>c</w:t>
      </w:r>
      <w:r>
        <w:rPr>
          <w:color w:val="FF0000"/>
          <w:sz w:val="28"/>
          <w:szCs w:val="28"/>
        </w:rPr>
        <w:t>ss</w:t>
      </w:r>
    </w:p>
    <w:p w14:paraId="21D38E72" w14:textId="77777777" w:rsidR="00C66DB2" w:rsidRDefault="00C66DB2" w:rsidP="00C66DB2">
      <w:pPr>
        <w:spacing w:line="360" w:lineRule="auto"/>
        <w:ind w:left="864" w:firstLine="282"/>
        <w:jc w:val="left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Abaixo copiar/colar código</w:t>
      </w:r>
    </w:p>
    <w:p w14:paraId="00B0E68E" w14:textId="77777777" w:rsidR="00F73CEF" w:rsidRPr="00C66DB2" w:rsidRDefault="00F73CEF" w:rsidP="00F73CEF">
      <w:pPr>
        <w:spacing w:line="360" w:lineRule="auto"/>
        <w:ind w:left="864" w:firstLine="282"/>
        <w:jc w:val="left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Fazer isso para cada uma das páginas que você criou.</w:t>
      </w:r>
    </w:p>
    <w:p w14:paraId="7A5341BB" w14:textId="77777777" w:rsidR="00911715" w:rsidRDefault="00911715" w:rsidP="00C66DB2">
      <w:pPr>
        <w:spacing w:line="360" w:lineRule="auto"/>
        <w:ind w:left="864" w:firstLine="282"/>
        <w:jc w:val="left"/>
        <w:rPr>
          <w:color w:val="FF0000"/>
          <w:sz w:val="28"/>
          <w:szCs w:val="28"/>
        </w:rPr>
      </w:pPr>
    </w:p>
    <w:p w14:paraId="0D876467" w14:textId="4113F80C" w:rsidR="00F73CEF" w:rsidRDefault="00F73CEF" w:rsidP="00C66DB2">
      <w:pPr>
        <w:spacing w:line="360" w:lineRule="auto"/>
        <w:ind w:left="864" w:firstLine="282"/>
        <w:jc w:val="left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lastRenderedPageBreak/>
        <w:t>OBS: Estamos solicitando o código copiado e colado para o caso do aluno não conseguir publicar o trabalho, desta maneira, terá parte da nota garantida. Caso você consiga fazer a publicação do seu trabalho na internet pode colar aqui apenas o(s) print(s) da(s) tela(s).</w:t>
      </w:r>
    </w:p>
    <w:p w14:paraId="78C273DD" w14:textId="77777777" w:rsidR="00F73CEF" w:rsidRDefault="00F73CEF" w:rsidP="00C66DB2">
      <w:pPr>
        <w:spacing w:line="360" w:lineRule="auto"/>
        <w:ind w:left="864" w:firstLine="282"/>
        <w:jc w:val="left"/>
        <w:rPr>
          <w:color w:val="FF0000"/>
          <w:sz w:val="28"/>
          <w:szCs w:val="28"/>
        </w:rPr>
      </w:pPr>
    </w:p>
    <w:p w14:paraId="6C065DCE" w14:textId="6792C0E5" w:rsidR="00841957" w:rsidRDefault="00841957" w:rsidP="00841957">
      <w:pPr>
        <w:spacing w:line="360" w:lineRule="auto"/>
        <w:ind w:left="864" w:firstLine="282"/>
        <w:jc w:val="left"/>
        <w:rPr>
          <w:sz w:val="28"/>
          <w:szCs w:val="28"/>
        </w:rPr>
      </w:pPr>
    </w:p>
    <w:p w14:paraId="69769671" w14:textId="77777777" w:rsidR="00911715" w:rsidRPr="00C66DB2" w:rsidRDefault="00911715" w:rsidP="00841957">
      <w:pPr>
        <w:spacing w:line="360" w:lineRule="auto"/>
        <w:ind w:left="864" w:firstLine="282"/>
        <w:jc w:val="left"/>
        <w:rPr>
          <w:sz w:val="28"/>
          <w:szCs w:val="28"/>
        </w:rPr>
      </w:pPr>
    </w:p>
    <w:p w14:paraId="60F43583" w14:textId="1ED11A9C" w:rsidR="00841957" w:rsidRDefault="00841957" w:rsidP="00841957">
      <w:pPr>
        <w:pStyle w:val="PargrafodaLista"/>
        <w:numPr>
          <w:ilvl w:val="0"/>
          <w:numId w:val="21"/>
        </w:numPr>
        <w:spacing w:line="360" w:lineRule="auto"/>
        <w:jc w:val="left"/>
        <w:rPr>
          <w:sz w:val="28"/>
          <w:szCs w:val="28"/>
        </w:rPr>
      </w:pPr>
      <w:r w:rsidRPr="00C66DB2">
        <w:rPr>
          <w:sz w:val="28"/>
          <w:szCs w:val="28"/>
        </w:rPr>
        <w:t>COLOCAR IMAGEM DO CÓDIGO EM EXECUÇÃO</w:t>
      </w:r>
      <w:r w:rsidR="0094284C" w:rsidRPr="00C66DB2">
        <w:rPr>
          <w:sz w:val="28"/>
          <w:szCs w:val="28"/>
        </w:rPr>
        <w:t xml:space="preserve"> (index)</w:t>
      </w:r>
    </w:p>
    <w:p w14:paraId="0E954F85" w14:textId="68F10223" w:rsidR="00C66DB2" w:rsidRDefault="00C66DB2" w:rsidP="00C66DB2">
      <w:pPr>
        <w:pStyle w:val="PargrafodaLista"/>
        <w:spacing w:line="360" w:lineRule="auto"/>
        <w:ind w:left="1146"/>
        <w:jc w:val="left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Aqui pode abrir seu site na internet e dar um print na tela index.html</w:t>
      </w:r>
      <w:r w:rsidR="00296DE8">
        <w:rPr>
          <w:color w:val="FF0000"/>
          <w:sz w:val="28"/>
          <w:szCs w:val="28"/>
        </w:rPr>
        <w:t>.</w:t>
      </w:r>
    </w:p>
    <w:p w14:paraId="7568FBAE" w14:textId="14273B84" w:rsidR="00296DE8" w:rsidRDefault="00296DE8" w:rsidP="00C66DB2">
      <w:pPr>
        <w:pStyle w:val="PargrafodaLista"/>
        <w:spacing w:line="360" w:lineRule="auto"/>
        <w:ind w:left="1146"/>
        <w:jc w:val="left"/>
        <w:rPr>
          <w:color w:val="FF0000"/>
          <w:sz w:val="28"/>
          <w:szCs w:val="28"/>
        </w:rPr>
      </w:pPr>
      <w:r w:rsidRPr="00872F53">
        <w:rPr>
          <w:b/>
          <w:bCs/>
          <w:sz w:val="28"/>
          <w:szCs w:val="28"/>
          <w:highlight w:val="yellow"/>
        </w:rPr>
        <w:t>OBS:</w:t>
      </w:r>
      <w:r>
        <w:rPr>
          <w:color w:val="FF0000"/>
          <w:sz w:val="28"/>
          <w:szCs w:val="28"/>
        </w:rPr>
        <w:t xml:space="preserve"> Deverá constar no seu print a barra de navegação com o endereço legível do seu site.</w:t>
      </w:r>
    </w:p>
    <w:p w14:paraId="306A3149" w14:textId="75656234" w:rsidR="00C66DB2" w:rsidRPr="00C66DB2" w:rsidRDefault="00F94832" w:rsidP="00911715">
      <w:pPr>
        <w:pStyle w:val="PargrafodaLista"/>
        <w:spacing w:line="360" w:lineRule="auto"/>
        <w:ind w:left="0"/>
        <w:jc w:val="center"/>
        <w:rPr>
          <w:color w:val="FF0000"/>
          <w:sz w:val="28"/>
          <w:szCs w:val="28"/>
        </w:rPr>
      </w:pPr>
      <w:r w:rsidRPr="00F94832">
        <w:rPr>
          <w:noProof/>
          <w:color w:val="FF0000"/>
          <w:sz w:val="28"/>
          <w:szCs w:val="28"/>
        </w:rPr>
        <w:drawing>
          <wp:inline distT="0" distB="0" distL="0" distR="0" wp14:anchorId="4D754B78" wp14:editId="3045174D">
            <wp:extent cx="5760720" cy="3093720"/>
            <wp:effectExtent l="0" t="0" r="0" b="0"/>
            <wp:docPr id="82083324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83324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1E7E1" w14:textId="77777777" w:rsidR="00911715" w:rsidRDefault="00C11F9C" w:rsidP="00C11F9C">
      <w:pPr>
        <w:pStyle w:val="PargrafodaLista"/>
        <w:numPr>
          <w:ilvl w:val="0"/>
          <w:numId w:val="21"/>
        </w:numPr>
        <w:spacing w:line="360" w:lineRule="auto"/>
        <w:jc w:val="left"/>
        <w:rPr>
          <w:sz w:val="28"/>
          <w:szCs w:val="28"/>
        </w:rPr>
      </w:pPr>
      <w:r w:rsidRPr="00C66DB2">
        <w:rPr>
          <w:sz w:val="28"/>
          <w:szCs w:val="28"/>
        </w:rPr>
        <w:t xml:space="preserve">Colocar </w:t>
      </w:r>
      <w:r w:rsidR="00911715">
        <w:rPr>
          <w:sz w:val="28"/>
          <w:szCs w:val="28"/>
        </w:rPr>
        <w:t xml:space="preserve">o </w:t>
      </w:r>
      <w:r w:rsidR="00911715" w:rsidRPr="00911715">
        <w:rPr>
          <w:i/>
          <w:iCs/>
          <w:sz w:val="28"/>
          <w:szCs w:val="28"/>
        </w:rPr>
        <w:t>link</w:t>
      </w:r>
      <w:r w:rsidR="00911715">
        <w:rPr>
          <w:sz w:val="28"/>
          <w:szCs w:val="28"/>
        </w:rPr>
        <w:t xml:space="preserve"> do </w:t>
      </w:r>
      <w:r w:rsidRPr="00C66DB2">
        <w:rPr>
          <w:sz w:val="28"/>
          <w:szCs w:val="28"/>
        </w:rPr>
        <w:t>endereço</w:t>
      </w:r>
      <w:r w:rsidR="00911715">
        <w:rPr>
          <w:sz w:val="28"/>
          <w:szCs w:val="28"/>
        </w:rPr>
        <w:t xml:space="preserve"> do site, ou seja,</w:t>
      </w:r>
      <w:r w:rsidRPr="00C66DB2">
        <w:rPr>
          <w:sz w:val="28"/>
          <w:szCs w:val="28"/>
        </w:rPr>
        <w:t xml:space="preserve"> </w:t>
      </w:r>
      <w:r w:rsidR="00911715">
        <w:rPr>
          <w:sz w:val="28"/>
          <w:szCs w:val="28"/>
        </w:rPr>
        <w:t xml:space="preserve">o endereço de </w:t>
      </w:r>
      <w:r w:rsidRPr="00C66DB2">
        <w:rPr>
          <w:sz w:val="28"/>
          <w:szCs w:val="28"/>
        </w:rPr>
        <w:t>public</w:t>
      </w:r>
      <w:r w:rsidR="00911715">
        <w:rPr>
          <w:sz w:val="28"/>
          <w:szCs w:val="28"/>
        </w:rPr>
        <w:t>ação</w:t>
      </w:r>
      <w:r w:rsidRPr="00C66DB2">
        <w:rPr>
          <w:sz w:val="28"/>
          <w:szCs w:val="28"/>
        </w:rPr>
        <w:t xml:space="preserve"> </w:t>
      </w:r>
      <w:r w:rsidR="00911715">
        <w:rPr>
          <w:sz w:val="28"/>
          <w:szCs w:val="28"/>
        </w:rPr>
        <w:t>d</w:t>
      </w:r>
      <w:r w:rsidRPr="00C66DB2">
        <w:rPr>
          <w:sz w:val="28"/>
          <w:szCs w:val="28"/>
        </w:rPr>
        <w:t>o site</w:t>
      </w:r>
      <w:r w:rsidR="00911715">
        <w:rPr>
          <w:sz w:val="28"/>
          <w:szCs w:val="28"/>
        </w:rPr>
        <w:t xml:space="preserve">. </w:t>
      </w:r>
    </w:p>
    <w:p w14:paraId="104C92A5" w14:textId="1A8D2C06" w:rsidR="00841957" w:rsidRDefault="00911715" w:rsidP="00911715">
      <w:pPr>
        <w:pStyle w:val="PargrafodaLista"/>
        <w:spacing w:line="360" w:lineRule="auto"/>
        <w:ind w:left="1146"/>
        <w:jc w:val="left"/>
        <w:rPr>
          <w:sz w:val="28"/>
          <w:szCs w:val="28"/>
        </w:rPr>
      </w:pPr>
      <w:r w:rsidRPr="00911715">
        <w:rPr>
          <w:b/>
          <w:bCs/>
          <w:sz w:val="28"/>
          <w:szCs w:val="28"/>
          <w:highlight w:val="yellow"/>
        </w:rPr>
        <w:t>Dica 1:</w:t>
      </w:r>
      <w:r>
        <w:rPr>
          <w:sz w:val="28"/>
          <w:szCs w:val="28"/>
        </w:rPr>
        <w:t xml:space="preserve"> Teste para verificar se o site é exibido no seu navegador.</w:t>
      </w:r>
    </w:p>
    <w:p w14:paraId="0DC164DB" w14:textId="1DCEAABF" w:rsidR="00911715" w:rsidRDefault="00911715" w:rsidP="00911715">
      <w:pPr>
        <w:pStyle w:val="PargrafodaLista"/>
        <w:spacing w:line="360" w:lineRule="auto"/>
        <w:ind w:left="1146"/>
        <w:jc w:val="left"/>
        <w:rPr>
          <w:sz w:val="28"/>
          <w:szCs w:val="28"/>
        </w:rPr>
      </w:pPr>
      <w:r w:rsidRPr="00911715">
        <w:rPr>
          <w:b/>
          <w:bCs/>
          <w:sz w:val="28"/>
          <w:szCs w:val="28"/>
          <w:highlight w:val="yellow"/>
        </w:rPr>
        <w:t>Dica 2:</w:t>
      </w:r>
      <w:r>
        <w:rPr>
          <w:sz w:val="28"/>
          <w:szCs w:val="28"/>
        </w:rPr>
        <w:t xml:space="preserve"> Endereço do site é diferente do caminho de endereço do </w:t>
      </w:r>
      <w:r w:rsidRPr="00911715">
        <w:rPr>
          <w:i/>
          <w:iCs/>
          <w:sz w:val="28"/>
          <w:szCs w:val="28"/>
        </w:rPr>
        <w:t>git hub</w:t>
      </w:r>
      <w:r>
        <w:rPr>
          <w:sz w:val="28"/>
          <w:szCs w:val="28"/>
        </w:rPr>
        <w:t>, pois nesse local temos acesso somente aos arquivos do projeto.</w:t>
      </w:r>
    </w:p>
    <w:p w14:paraId="1843DA69" w14:textId="3FA4A29F" w:rsidR="00967674" w:rsidRDefault="00967674" w:rsidP="00911715">
      <w:pPr>
        <w:pStyle w:val="PargrafodaLista"/>
        <w:spacing w:line="360" w:lineRule="auto"/>
        <w:ind w:left="1146"/>
        <w:jc w:val="left"/>
        <w:rPr>
          <w:color w:val="FF0000"/>
          <w:sz w:val="28"/>
          <w:szCs w:val="28"/>
        </w:rPr>
      </w:pPr>
      <w:r w:rsidRPr="00911715">
        <w:rPr>
          <w:b/>
          <w:bCs/>
          <w:color w:val="FF0000"/>
          <w:sz w:val="28"/>
          <w:szCs w:val="28"/>
          <w:highlight w:val="yellow"/>
        </w:rPr>
        <w:t>Exemplo:</w:t>
      </w:r>
      <w:r>
        <w:rPr>
          <w:color w:val="FF0000"/>
          <w:sz w:val="28"/>
          <w:szCs w:val="28"/>
        </w:rPr>
        <w:t xml:space="preserve"> </w:t>
      </w:r>
      <w:hyperlink r:id="rId15" w:history="1">
        <w:r w:rsidR="00F94832" w:rsidRPr="00932C30">
          <w:rPr>
            <w:rStyle w:val="Hyperlink"/>
            <w:sz w:val="28"/>
            <w:szCs w:val="28"/>
          </w:rPr>
          <w:t>https://giulianolanes.github.io/TecnoLogica/</w:t>
        </w:r>
      </w:hyperlink>
    </w:p>
    <w:p w14:paraId="2DEFBE28" w14:textId="77777777" w:rsidR="00F94832" w:rsidRDefault="00F94832" w:rsidP="00911715">
      <w:pPr>
        <w:pStyle w:val="PargrafodaLista"/>
        <w:spacing w:line="360" w:lineRule="auto"/>
        <w:ind w:left="1146"/>
        <w:jc w:val="left"/>
        <w:rPr>
          <w:color w:val="FF0000"/>
          <w:sz w:val="28"/>
          <w:szCs w:val="28"/>
        </w:rPr>
      </w:pPr>
    </w:p>
    <w:p w14:paraId="335E8619" w14:textId="77777777" w:rsidR="00F94832" w:rsidRDefault="00F94832" w:rsidP="00911715">
      <w:pPr>
        <w:pStyle w:val="PargrafodaLista"/>
        <w:spacing w:line="360" w:lineRule="auto"/>
        <w:ind w:left="1146"/>
        <w:jc w:val="left"/>
        <w:rPr>
          <w:color w:val="FF0000"/>
          <w:sz w:val="28"/>
          <w:szCs w:val="28"/>
        </w:rPr>
      </w:pPr>
    </w:p>
    <w:p w14:paraId="58B59DE2" w14:textId="03D94311" w:rsidR="00C66DB2" w:rsidRDefault="00911715" w:rsidP="00C66DB2">
      <w:pPr>
        <w:spacing w:line="360" w:lineRule="auto"/>
        <w:jc w:val="left"/>
        <w:rPr>
          <w:color w:val="FF0000"/>
          <w:sz w:val="28"/>
          <w:szCs w:val="28"/>
        </w:rPr>
      </w:pPr>
      <w:r w:rsidRPr="00911715">
        <w:rPr>
          <w:b/>
          <w:bCs/>
          <w:sz w:val="28"/>
          <w:szCs w:val="28"/>
          <w:highlight w:val="yellow"/>
        </w:rPr>
        <w:t>OBS1:</w:t>
      </w:r>
      <w:r>
        <w:rPr>
          <w:color w:val="FF0000"/>
          <w:sz w:val="28"/>
          <w:szCs w:val="28"/>
        </w:rPr>
        <w:t xml:space="preserve"> </w:t>
      </w:r>
      <w:r w:rsidR="00C66DB2">
        <w:rPr>
          <w:color w:val="FF0000"/>
          <w:sz w:val="28"/>
          <w:szCs w:val="28"/>
        </w:rPr>
        <w:t>Não temos recuperação em trabalhos.</w:t>
      </w:r>
    </w:p>
    <w:p w14:paraId="61DF87C6" w14:textId="7026DBE4" w:rsidR="00C66DB2" w:rsidRPr="00C66DB2" w:rsidRDefault="00911715" w:rsidP="00C66DB2">
      <w:pPr>
        <w:spacing w:line="360" w:lineRule="auto"/>
        <w:jc w:val="left"/>
        <w:rPr>
          <w:color w:val="FF0000"/>
          <w:sz w:val="28"/>
          <w:szCs w:val="28"/>
        </w:rPr>
      </w:pPr>
      <w:r w:rsidRPr="00911715">
        <w:rPr>
          <w:b/>
          <w:bCs/>
          <w:sz w:val="28"/>
          <w:szCs w:val="28"/>
          <w:highlight w:val="yellow"/>
        </w:rPr>
        <w:t>OBS2:</w:t>
      </w:r>
      <w:r>
        <w:rPr>
          <w:color w:val="FF0000"/>
          <w:sz w:val="28"/>
          <w:szCs w:val="28"/>
        </w:rPr>
        <w:t xml:space="preserve"> </w:t>
      </w:r>
      <w:r w:rsidR="00C66DB2">
        <w:rPr>
          <w:color w:val="FF0000"/>
          <w:sz w:val="28"/>
          <w:szCs w:val="28"/>
        </w:rPr>
        <w:t xml:space="preserve">Se o link não abrir </w:t>
      </w:r>
      <w:r>
        <w:rPr>
          <w:color w:val="FF0000"/>
          <w:sz w:val="28"/>
          <w:szCs w:val="28"/>
        </w:rPr>
        <w:t xml:space="preserve">o </w:t>
      </w:r>
      <w:r w:rsidRPr="00911715">
        <w:rPr>
          <w:i/>
          <w:iCs/>
          <w:color w:val="FF0000"/>
          <w:sz w:val="28"/>
          <w:szCs w:val="28"/>
        </w:rPr>
        <w:t>site</w:t>
      </w:r>
      <w:r>
        <w:rPr>
          <w:color w:val="FF0000"/>
          <w:sz w:val="28"/>
          <w:szCs w:val="28"/>
        </w:rPr>
        <w:t xml:space="preserve"> no navegador </w:t>
      </w:r>
      <w:r w:rsidR="00C66DB2">
        <w:rPr>
          <w:color w:val="FF0000"/>
          <w:sz w:val="28"/>
          <w:szCs w:val="28"/>
        </w:rPr>
        <w:t>perde 50% da nota.</w:t>
      </w:r>
    </w:p>
    <w:sectPr w:rsidR="00C66DB2" w:rsidRPr="00C66DB2" w:rsidSect="00D55D22">
      <w:footerReference w:type="first" r:id="rId16"/>
      <w:pgSz w:w="11907" w:h="16840" w:code="9"/>
      <w:pgMar w:top="1701" w:right="1134" w:bottom="1134" w:left="1701" w:header="567" w:footer="34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703672" w14:textId="77777777" w:rsidR="00CB7DC8" w:rsidRDefault="00CB7DC8">
      <w:r>
        <w:separator/>
      </w:r>
    </w:p>
  </w:endnote>
  <w:endnote w:type="continuationSeparator" w:id="0">
    <w:p w14:paraId="43400791" w14:textId="77777777" w:rsidR="00CB7DC8" w:rsidRDefault="00CB7D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libri"/>
    <w:charset w:val="00"/>
    <w:family w:val="swiss"/>
    <w:pitch w:val="variable"/>
    <w:sig w:usb0="E10002FF" w:usb1="5000E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E44BE2" w14:textId="77777777" w:rsidR="009D7891" w:rsidRDefault="009D7891">
    <w:pPr>
      <w:pStyle w:val="Rodap"/>
      <w:jc w:val="right"/>
    </w:pPr>
  </w:p>
  <w:p w14:paraId="163FCB43" w14:textId="77777777" w:rsidR="00A320FC" w:rsidRDefault="00A320F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D82FAA" w14:textId="77777777" w:rsidR="009D7891" w:rsidRDefault="009D7891">
    <w:pPr>
      <w:pStyle w:val="Rodap"/>
      <w:jc w:val="center"/>
    </w:pPr>
  </w:p>
  <w:p w14:paraId="5BA95BBB" w14:textId="77777777" w:rsidR="00A320FC" w:rsidRDefault="00A320FC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82099026"/>
      <w:docPartObj>
        <w:docPartGallery w:val="Page Numbers (Bottom of Page)"/>
        <w:docPartUnique/>
      </w:docPartObj>
    </w:sdtPr>
    <w:sdtContent>
      <w:p w14:paraId="71DA15DB" w14:textId="77777777" w:rsidR="009D7891" w:rsidRDefault="009D7891" w:rsidP="009D7891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832B6">
          <w:rPr>
            <w:noProof/>
          </w:rPr>
          <w:t>1</w:t>
        </w:r>
        <w:r>
          <w:fldChar w:fldCharType="end"/>
        </w:r>
      </w:p>
    </w:sdtContent>
  </w:sdt>
  <w:p w14:paraId="56855730" w14:textId="77777777" w:rsidR="009D7891" w:rsidRDefault="009D789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D78022" w14:textId="77777777" w:rsidR="00CB7DC8" w:rsidRDefault="00CB7DC8">
      <w:r>
        <w:separator/>
      </w:r>
    </w:p>
  </w:footnote>
  <w:footnote w:type="continuationSeparator" w:id="0">
    <w:p w14:paraId="76394182" w14:textId="77777777" w:rsidR="00CB7DC8" w:rsidRDefault="00CB7D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EA6C54" w14:textId="77777777" w:rsidR="00E255BA" w:rsidRDefault="00E255BA">
    <w:pPr>
      <w:pStyle w:val="Cabealho"/>
      <w:jc w:val="right"/>
    </w:pPr>
  </w:p>
  <w:p w14:paraId="4D4A9E45" w14:textId="77777777" w:rsidR="0096411C" w:rsidRDefault="0096411C">
    <w:pPr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D136D7" w14:textId="77777777" w:rsidR="009A1B60" w:rsidRDefault="009A1B60" w:rsidP="009A1B60">
    <w:pPr>
      <w:pStyle w:val="Cabealho"/>
      <w:jc w:val="center"/>
    </w:pPr>
  </w:p>
  <w:p w14:paraId="1031B019" w14:textId="77777777" w:rsidR="009A1B60" w:rsidRDefault="009A1B60" w:rsidP="00A320FC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7C064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358109D"/>
    <w:multiLevelType w:val="hybridMultilevel"/>
    <w:tmpl w:val="FF4247EE"/>
    <w:lvl w:ilvl="0" w:tplc="0416001B">
      <w:start w:val="1"/>
      <w:numFmt w:val="lowerRoman"/>
      <w:lvlText w:val="%1."/>
      <w:lvlJc w:val="righ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" w15:restartNumberingAfterBreak="0">
    <w:nsid w:val="295E3450"/>
    <w:multiLevelType w:val="hybridMultilevel"/>
    <w:tmpl w:val="8A4E3CF4"/>
    <w:lvl w:ilvl="0" w:tplc="01CE8204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B">
      <w:start w:val="1"/>
      <w:numFmt w:val="lowerRoman"/>
      <w:lvlText w:val="%2."/>
      <w:lvlJc w:val="righ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8F52AB8"/>
    <w:multiLevelType w:val="hybridMultilevel"/>
    <w:tmpl w:val="2C484E24"/>
    <w:lvl w:ilvl="0" w:tplc="0416001B">
      <w:start w:val="1"/>
      <w:numFmt w:val="lowerRoman"/>
      <w:lvlText w:val="%1."/>
      <w:lvlJc w:val="righ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57CD14C3"/>
    <w:multiLevelType w:val="hybridMultilevel"/>
    <w:tmpl w:val="A94AFA32"/>
    <w:lvl w:ilvl="0" w:tplc="7E145F76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93B72CF"/>
    <w:multiLevelType w:val="hybridMultilevel"/>
    <w:tmpl w:val="46827688"/>
    <w:lvl w:ilvl="0" w:tplc="D9148AA2">
      <w:start w:val="1"/>
      <w:numFmt w:val="decimal"/>
      <w:lvlText w:val="%1."/>
      <w:lvlJc w:val="left"/>
      <w:pPr>
        <w:ind w:left="1146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68717924"/>
    <w:multiLevelType w:val="hybridMultilevel"/>
    <w:tmpl w:val="B4467112"/>
    <w:lvl w:ilvl="0" w:tplc="BF326E66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00C58F6"/>
    <w:multiLevelType w:val="hybridMultilevel"/>
    <w:tmpl w:val="4E44111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1244644"/>
    <w:multiLevelType w:val="hybridMultilevel"/>
    <w:tmpl w:val="C4C65DC0"/>
    <w:lvl w:ilvl="0" w:tplc="F890745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2605A7"/>
    <w:multiLevelType w:val="hybridMultilevel"/>
    <w:tmpl w:val="E73A37DC"/>
    <w:lvl w:ilvl="0" w:tplc="B8089F54">
      <w:start w:val="1"/>
      <w:numFmt w:val="decimal"/>
      <w:lvlText w:val="%1-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 w15:restartNumberingAfterBreak="0">
    <w:nsid w:val="7B6D44F3"/>
    <w:multiLevelType w:val="multilevel"/>
    <w:tmpl w:val="C9BE3AA8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7B8735DC"/>
    <w:multiLevelType w:val="hybridMultilevel"/>
    <w:tmpl w:val="F40ACD96"/>
    <w:lvl w:ilvl="0" w:tplc="5B704C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i w:val="0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0215062">
    <w:abstractNumId w:val="10"/>
  </w:num>
  <w:num w:numId="2" w16cid:durableId="48099887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08309039">
    <w:abstractNumId w:val="6"/>
  </w:num>
  <w:num w:numId="4" w16cid:durableId="679746789">
    <w:abstractNumId w:val="4"/>
  </w:num>
  <w:num w:numId="5" w16cid:durableId="683869690">
    <w:abstractNumId w:val="8"/>
  </w:num>
  <w:num w:numId="6" w16cid:durableId="746154158">
    <w:abstractNumId w:val="7"/>
  </w:num>
  <w:num w:numId="7" w16cid:durableId="1293563371">
    <w:abstractNumId w:val="2"/>
  </w:num>
  <w:num w:numId="8" w16cid:durableId="398985329">
    <w:abstractNumId w:val="1"/>
  </w:num>
  <w:num w:numId="9" w16cid:durableId="1972199605">
    <w:abstractNumId w:val="9"/>
  </w:num>
  <w:num w:numId="10" w16cid:durableId="1719743106">
    <w:abstractNumId w:val="3"/>
  </w:num>
  <w:num w:numId="11" w16cid:durableId="364523369">
    <w:abstractNumId w:val="10"/>
  </w:num>
  <w:num w:numId="12" w16cid:durableId="137273006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732345060">
    <w:abstractNumId w:val="10"/>
  </w:num>
  <w:num w:numId="14" w16cid:durableId="742799120">
    <w:abstractNumId w:val="10"/>
  </w:num>
  <w:num w:numId="15" w16cid:durableId="654454485">
    <w:abstractNumId w:val="0"/>
  </w:num>
  <w:num w:numId="16" w16cid:durableId="733550406">
    <w:abstractNumId w:val="10"/>
  </w:num>
  <w:num w:numId="17" w16cid:durableId="1479305931">
    <w:abstractNumId w:val="10"/>
  </w:num>
  <w:num w:numId="18" w16cid:durableId="1612742452">
    <w:abstractNumId w:val="10"/>
  </w:num>
  <w:num w:numId="19" w16cid:durableId="20541306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835685140">
    <w:abstractNumId w:val="10"/>
  </w:num>
  <w:num w:numId="21" w16cid:durableId="966862351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>
      <o:colormru v:ext="edit" colors="#ffffe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497"/>
    <w:rsid w:val="0000254B"/>
    <w:rsid w:val="00010BB1"/>
    <w:rsid w:val="00013CF5"/>
    <w:rsid w:val="00020E62"/>
    <w:rsid w:val="0002694C"/>
    <w:rsid w:val="00030F5D"/>
    <w:rsid w:val="00031A06"/>
    <w:rsid w:val="00042B1C"/>
    <w:rsid w:val="000467FC"/>
    <w:rsid w:val="000502DA"/>
    <w:rsid w:val="00070762"/>
    <w:rsid w:val="00081763"/>
    <w:rsid w:val="00084C4C"/>
    <w:rsid w:val="0009219B"/>
    <w:rsid w:val="00095175"/>
    <w:rsid w:val="000F12FB"/>
    <w:rsid w:val="001003E0"/>
    <w:rsid w:val="0013106F"/>
    <w:rsid w:val="00132E3A"/>
    <w:rsid w:val="00133D58"/>
    <w:rsid w:val="00135557"/>
    <w:rsid w:val="00153F05"/>
    <w:rsid w:val="0017158C"/>
    <w:rsid w:val="001832B6"/>
    <w:rsid w:val="001926E5"/>
    <w:rsid w:val="00194B7E"/>
    <w:rsid w:val="001B67FF"/>
    <w:rsid w:val="001E5136"/>
    <w:rsid w:val="00200576"/>
    <w:rsid w:val="00216BDE"/>
    <w:rsid w:val="00222BE4"/>
    <w:rsid w:val="0023433C"/>
    <w:rsid w:val="002373FB"/>
    <w:rsid w:val="00242C4C"/>
    <w:rsid w:val="002436CA"/>
    <w:rsid w:val="00251507"/>
    <w:rsid w:val="00260026"/>
    <w:rsid w:val="00280B6A"/>
    <w:rsid w:val="002844EC"/>
    <w:rsid w:val="00285E41"/>
    <w:rsid w:val="002903A7"/>
    <w:rsid w:val="002960F1"/>
    <w:rsid w:val="00296DE8"/>
    <w:rsid w:val="002A554D"/>
    <w:rsid w:val="002B13AB"/>
    <w:rsid w:val="002B39F1"/>
    <w:rsid w:val="002B3EBF"/>
    <w:rsid w:val="002D153E"/>
    <w:rsid w:val="002D22DF"/>
    <w:rsid w:val="002D5496"/>
    <w:rsid w:val="002E57E3"/>
    <w:rsid w:val="002F25AE"/>
    <w:rsid w:val="00301BCE"/>
    <w:rsid w:val="0030404D"/>
    <w:rsid w:val="00317815"/>
    <w:rsid w:val="003232AE"/>
    <w:rsid w:val="00323873"/>
    <w:rsid w:val="00333CC4"/>
    <w:rsid w:val="003500E5"/>
    <w:rsid w:val="003511A3"/>
    <w:rsid w:val="00370E10"/>
    <w:rsid w:val="00372854"/>
    <w:rsid w:val="0038132E"/>
    <w:rsid w:val="003830BE"/>
    <w:rsid w:val="003B29B4"/>
    <w:rsid w:val="003C2047"/>
    <w:rsid w:val="003C4AE9"/>
    <w:rsid w:val="003D09A9"/>
    <w:rsid w:val="003E3CDC"/>
    <w:rsid w:val="003F553B"/>
    <w:rsid w:val="004148C8"/>
    <w:rsid w:val="00417041"/>
    <w:rsid w:val="00422B6A"/>
    <w:rsid w:val="0042336B"/>
    <w:rsid w:val="0045436F"/>
    <w:rsid w:val="0045563F"/>
    <w:rsid w:val="00472FE2"/>
    <w:rsid w:val="004762E9"/>
    <w:rsid w:val="00477837"/>
    <w:rsid w:val="00477B94"/>
    <w:rsid w:val="00481830"/>
    <w:rsid w:val="00481F47"/>
    <w:rsid w:val="004A67B2"/>
    <w:rsid w:val="004D0F3D"/>
    <w:rsid w:val="004D2910"/>
    <w:rsid w:val="004F3BEC"/>
    <w:rsid w:val="004F44EC"/>
    <w:rsid w:val="00502460"/>
    <w:rsid w:val="00516CE2"/>
    <w:rsid w:val="00517BDA"/>
    <w:rsid w:val="005340DB"/>
    <w:rsid w:val="00543724"/>
    <w:rsid w:val="00571DED"/>
    <w:rsid w:val="005725B0"/>
    <w:rsid w:val="00583ED4"/>
    <w:rsid w:val="00586208"/>
    <w:rsid w:val="00591B36"/>
    <w:rsid w:val="005B7BCF"/>
    <w:rsid w:val="005E3B53"/>
    <w:rsid w:val="00601C90"/>
    <w:rsid w:val="0061118A"/>
    <w:rsid w:val="00611A22"/>
    <w:rsid w:val="00612662"/>
    <w:rsid w:val="00616F8C"/>
    <w:rsid w:val="0063383B"/>
    <w:rsid w:val="006370AE"/>
    <w:rsid w:val="006417AA"/>
    <w:rsid w:val="00651446"/>
    <w:rsid w:val="006F31C0"/>
    <w:rsid w:val="006F36D2"/>
    <w:rsid w:val="007157EF"/>
    <w:rsid w:val="00716425"/>
    <w:rsid w:val="00721A4C"/>
    <w:rsid w:val="007273F7"/>
    <w:rsid w:val="00734186"/>
    <w:rsid w:val="00737D07"/>
    <w:rsid w:val="007412F0"/>
    <w:rsid w:val="00784722"/>
    <w:rsid w:val="007D3311"/>
    <w:rsid w:val="007D5E03"/>
    <w:rsid w:val="007F4337"/>
    <w:rsid w:val="007F5096"/>
    <w:rsid w:val="007F7410"/>
    <w:rsid w:val="0080193D"/>
    <w:rsid w:val="00821584"/>
    <w:rsid w:val="00837B19"/>
    <w:rsid w:val="00841957"/>
    <w:rsid w:val="008653A9"/>
    <w:rsid w:val="00872F53"/>
    <w:rsid w:val="00874A2B"/>
    <w:rsid w:val="008766A4"/>
    <w:rsid w:val="008A6C31"/>
    <w:rsid w:val="008B2720"/>
    <w:rsid w:val="008B3B3F"/>
    <w:rsid w:val="008D31F5"/>
    <w:rsid w:val="008F612E"/>
    <w:rsid w:val="00910F82"/>
    <w:rsid w:val="00911715"/>
    <w:rsid w:val="00914487"/>
    <w:rsid w:val="00920EEF"/>
    <w:rsid w:val="0094284C"/>
    <w:rsid w:val="0096293C"/>
    <w:rsid w:val="0096411C"/>
    <w:rsid w:val="009670DD"/>
    <w:rsid w:val="00967674"/>
    <w:rsid w:val="00972D90"/>
    <w:rsid w:val="009802F9"/>
    <w:rsid w:val="00980815"/>
    <w:rsid w:val="009A1B60"/>
    <w:rsid w:val="009A1CDC"/>
    <w:rsid w:val="009A4CEC"/>
    <w:rsid w:val="009B4235"/>
    <w:rsid w:val="009C7EE2"/>
    <w:rsid w:val="009D7891"/>
    <w:rsid w:val="009E0D39"/>
    <w:rsid w:val="009E5F36"/>
    <w:rsid w:val="009F30CB"/>
    <w:rsid w:val="00A1300E"/>
    <w:rsid w:val="00A25B41"/>
    <w:rsid w:val="00A25F6B"/>
    <w:rsid w:val="00A26DD2"/>
    <w:rsid w:val="00A320FC"/>
    <w:rsid w:val="00A44317"/>
    <w:rsid w:val="00A44AF4"/>
    <w:rsid w:val="00A60F15"/>
    <w:rsid w:val="00A766B9"/>
    <w:rsid w:val="00A769B3"/>
    <w:rsid w:val="00A85D9F"/>
    <w:rsid w:val="00A96CE3"/>
    <w:rsid w:val="00AA46C9"/>
    <w:rsid w:val="00AB36D6"/>
    <w:rsid w:val="00AD155C"/>
    <w:rsid w:val="00AD49BD"/>
    <w:rsid w:val="00B15222"/>
    <w:rsid w:val="00B30497"/>
    <w:rsid w:val="00B368F6"/>
    <w:rsid w:val="00B62DC3"/>
    <w:rsid w:val="00B7037A"/>
    <w:rsid w:val="00BA41D3"/>
    <w:rsid w:val="00BB47D8"/>
    <w:rsid w:val="00BB4B7F"/>
    <w:rsid w:val="00BC4B58"/>
    <w:rsid w:val="00BD0619"/>
    <w:rsid w:val="00BE54CA"/>
    <w:rsid w:val="00BF2481"/>
    <w:rsid w:val="00C10032"/>
    <w:rsid w:val="00C11F9C"/>
    <w:rsid w:val="00C12530"/>
    <w:rsid w:val="00C143BD"/>
    <w:rsid w:val="00C25AEC"/>
    <w:rsid w:val="00C26118"/>
    <w:rsid w:val="00C37A7A"/>
    <w:rsid w:val="00C526A9"/>
    <w:rsid w:val="00C66DB2"/>
    <w:rsid w:val="00C8139C"/>
    <w:rsid w:val="00C861FC"/>
    <w:rsid w:val="00CA6C3A"/>
    <w:rsid w:val="00CA6FCD"/>
    <w:rsid w:val="00CB4AF4"/>
    <w:rsid w:val="00CB7DC8"/>
    <w:rsid w:val="00CC7216"/>
    <w:rsid w:val="00CD3BC4"/>
    <w:rsid w:val="00CF14FC"/>
    <w:rsid w:val="00CF3BEA"/>
    <w:rsid w:val="00CF625B"/>
    <w:rsid w:val="00D015AB"/>
    <w:rsid w:val="00D07FA1"/>
    <w:rsid w:val="00D157B0"/>
    <w:rsid w:val="00D26E71"/>
    <w:rsid w:val="00D348B9"/>
    <w:rsid w:val="00D353A9"/>
    <w:rsid w:val="00D55D22"/>
    <w:rsid w:val="00DA0240"/>
    <w:rsid w:val="00DA40D7"/>
    <w:rsid w:val="00DA4A03"/>
    <w:rsid w:val="00DD6824"/>
    <w:rsid w:val="00DD748E"/>
    <w:rsid w:val="00DF2946"/>
    <w:rsid w:val="00E0584F"/>
    <w:rsid w:val="00E12098"/>
    <w:rsid w:val="00E21EA8"/>
    <w:rsid w:val="00E22A74"/>
    <w:rsid w:val="00E255BA"/>
    <w:rsid w:val="00E26B2E"/>
    <w:rsid w:val="00E325FB"/>
    <w:rsid w:val="00E477CF"/>
    <w:rsid w:val="00E544D8"/>
    <w:rsid w:val="00E54A65"/>
    <w:rsid w:val="00E66E98"/>
    <w:rsid w:val="00E70660"/>
    <w:rsid w:val="00E74E92"/>
    <w:rsid w:val="00EE289B"/>
    <w:rsid w:val="00EF2960"/>
    <w:rsid w:val="00EF541B"/>
    <w:rsid w:val="00EF7469"/>
    <w:rsid w:val="00F02A6F"/>
    <w:rsid w:val="00F15DC4"/>
    <w:rsid w:val="00F17EC5"/>
    <w:rsid w:val="00F37848"/>
    <w:rsid w:val="00F466E8"/>
    <w:rsid w:val="00F51F42"/>
    <w:rsid w:val="00F73511"/>
    <w:rsid w:val="00F73CEF"/>
    <w:rsid w:val="00F84B85"/>
    <w:rsid w:val="00F876CB"/>
    <w:rsid w:val="00F94832"/>
    <w:rsid w:val="00F95DA6"/>
    <w:rsid w:val="00F9732F"/>
    <w:rsid w:val="00FA1EC0"/>
    <w:rsid w:val="00FD3654"/>
    <w:rsid w:val="00FD4487"/>
    <w:rsid w:val="00FD634E"/>
    <w:rsid w:val="00FE7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ffffef"/>
    </o:shapedefaults>
    <o:shapelayout v:ext="edit">
      <o:idmap v:ext="edit" data="2"/>
    </o:shapelayout>
  </w:shapeDefaults>
  <w:decimalSymbol w:val=","/>
  <w:listSeparator w:val=";"/>
  <w14:docId w14:val="726A2D4F"/>
  <w15:docId w15:val="{5509544B-C2BB-467A-A659-0B8BD6A54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both"/>
    </w:pPr>
    <w:rPr>
      <w:sz w:val="24"/>
    </w:rPr>
  </w:style>
  <w:style w:type="paragraph" w:styleId="Ttulo1">
    <w:name w:val="heading 1"/>
    <w:basedOn w:val="Normal"/>
    <w:next w:val="01-Texto"/>
    <w:qFormat/>
    <w:rsid w:val="00C37A7A"/>
    <w:pPr>
      <w:keepNext/>
      <w:numPr>
        <w:numId w:val="1"/>
      </w:numPr>
      <w:spacing w:after="720"/>
      <w:jc w:val="left"/>
      <w:outlineLvl w:val="0"/>
    </w:pPr>
    <w:rPr>
      <w:b/>
      <w:caps/>
      <w:kern w:val="28"/>
    </w:rPr>
  </w:style>
  <w:style w:type="paragraph" w:styleId="Ttulo2">
    <w:name w:val="heading 2"/>
    <w:basedOn w:val="01-Texto"/>
    <w:next w:val="01-Texto"/>
    <w:qFormat/>
    <w:pPr>
      <w:keepNext/>
      <w:numPr>
        <w:ilvl w:val="1"/>
        <w:numId w:val="1"/>
      </w:numPr>
      <w:spacing w:before="720" w:after="720"/>
      <w:outlineLvl w:val="1"/>
    </w:pPr>
    <w:rPr>
      <w:b/>
      <w:caps/>
    </w:rPr>
  </w:style>
  <w:style w:type="paragraph" w:styleId="Ttulo3">
    <w:name w:val="heading 3"/>
    <w:basedOn w:val="01-Texto"/>
    <w:next w:val="01-Texto"/>
    <w:qFormat/>
    <w:pPr>
      <w:keepNext/>
      <w:numPr>
        <w:ilvl w:val="2"/>
        <w:numId w:val="1"/>
      </w:numPr>
      <w:spacing w:before="960" w:after="960"/>
      <w:outlineLvl w:val="2"/>
    </w:pPr>
    <w:rPr>
      <w:b/>
    </w:rPr>
  </w:style>
  <w:style w:type="paragraph" w:styleId="Ttulo4">
    <w:name w:val="heading 4"/>
    <w:basedOn w:val="01-Texto"/>
    <w:next w:val="01-Texto"/>
    <w:qFormat/>
    <w:pPr>
      <w:keepNext/>
      <w:numPr>
        <w:ilvl w:val="3"/>
        <w:numId w:val="1"/>
      </w:numPr>
      <w:spacing w:before="720" w:after="720"/>
      <w:outlineLvl w:val="3"/>
    </w:pPr>
    <w:rPr>
      <w:b/>
    </w:rPr>
  </w:style>
  <w:style w:type="paragraph" w:styleId="Ttulo5">
    <w:name w:val="heading 5"/>
    <w:basedOn w:val="01-Texto"/>
    <w:next w:val="01-Texto"/>
    <w:qFormat/>
    <w:pPr>
      <w:numPr>
        <w:ilvl w:val="4"/>
        <w:numId w:val="1"/>
      </w:numPr>
      <w:spacing w:before="720" w:after="720"/>
      <w:outlineLvl w:val="4"/>
    </w:pPr>
    <w:rPr>
      <w:b/>
      <w:i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720" w:after="720"/>
      <w:outlineLvl w:val="5"/>
    </w:pPr>
    <w:rPr>
      <w:b/>
      <w:bCs/>
      <w:i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720" w:after="720"/>
      <w:outlineLvl w:val="6"/>
    </w:pPr>
    <w:rPr>
      <w:szCs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720" w:after="720"/>
      <w:outlineLvl w:val="7"/>
    </w:pPr>
    <w:rPr>
      <w:i/>
      <w:iCs/>
      <w:szCs w:val="24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720" w:after="720"/>
      <w:outlineLvl w:val="8"/>
    </w:pPr>
    <w:rPr>
      <w:rFonts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01-Texto">
    <w:name w:val="01 - Texto"/>
    <w:basedOn w:val="Normal"/>
    <w:rsid w:val="00B30497"/>
    <w:pPr>
      <w:spacing w:line="360" w:lineRule="auto"/>
      <w:ind w:firstLine="1134"/>
    </w:p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egenda">
    <w:name w:val="caption"/>
    <w:basedOn w:val="Normal"/>
    <w:next w:val="Normal"/>
    <w:qFormat/>
    <w:pPr>
      <w:spacing w:before="240" w:after="240"/>
    </w:pPr>
    <w:rPr>
      <w:sz w:val="20"/>
    </w:rPr>
  </w:style>
  <w:style w:type="paragraph" w:customStyle="1" w:styleId="02-Citaolonga">
    <w:name w:val="02 - Citação longa"/>
    <w:basedOn w:val="Normal"/>
    <w:next w:val="01-Texto"/>
    <w:pPr>
      <w:spacing w:before="240" w:after="480"/>
      <w:ind w:left="2268"/>
    </w:pPr>
    <w:rPr>
      <w:sz w:val="20"/>
    </w:rPr>
  </w:style>
  <w:style w:type="paragraph" w:customStyle="1" w:styleId="04-Referncias">
    <w:name w:val="04 - Referências"/>
    <w:basedOn w:val="02-Citaolonga"/>
    <w:pPr>
      <w:spacing w:after="240"/>
      <w:ind w:left="0"/>
      <w:jc w:val="left"/>
    </w:pPr>
    <w:rPr>
      <w:sz w:val="24"/>
    </w:rPr>
  </w:style>
  <w:style w:type="paragraph" w:customStyle="1" w:styleId="05-Tabelaesquerda">
    <w:name w:val="05 - Tabela à esquerda"/>
    <w:basedOn w:val="Normal"/>
    <w:pPr>
      <w:spacing w:before="20" w:after="20"/>
      <w:jc w:val="left"/>
    </w:pPr>
    <w:rPr>
      <w:sz w:val="20"/>
    </w:rPr>
  </w:style>
  <w:style w:type="paragraph" w:customStyle="1" w:styleId="05-Tabeladireita">
    <w:name w:val="05 - Tabela à direita"/>
    <w:basedOn w:val="05-Tabelaesquerda"/>
    <w:pPr>
      <w:jc w:val="right"/>
    </w:pPr>
  </w:style>
  <w:style w:type="paragraph" w:customStyle="1" w:styleId="05-Tabelacentralizado">
    <w:name w:val="05 - Tabela centralizado"/>
    <w:basedOn w:val="05-Tabeladireita"/>
    <w:pPr>
      <w:jc w:val="center"/>
    </w:pPr>
  </w:style>
  <w:style w:type="paragraph" w:customStyle="1" w:styleId="05-Tabelajustificado">
    <w:name w:val="05 - Tabela justificado"/>
    <w:basedOn w:val="05-Tabelacentralizado"/>
    <w:pPr>
      <w:jc w:val="both"/>
    </w:pPr>
  </w:style>
  <w:style w:type="paragraph" w:customStyle="1" w:styleId="08-ListadeProfessores">
    <w:name w:val="08 - Lista de Professores"/>
    <w:basedOn w:val="01-Texto"/>
    <w:pPr>
      <w:ind w:firstLine="0"/>
      <w:jc w:val="center"/>
    </w:pPr>
  </w:style>
  <w:style w:type="paragraph" w:styleId="Textodenotaderodap">
    <w:name w:val="footnote text"/>
    <w:basedOn w:val="Normal"/>
    <w:semiHidden/>
    <w:pPr>
      <w:spacing w:before="60" w:after="60"/>
      <w:ind w:left="284" w:hanging="284"/>
    </w:pPr>
    <w:rPr>
      <w:sz w:val="20"/>
    </w:rPr>
  </w:style>
  <w:style w:type="character" w:styleId="Refdenotaderodap">
    <w:name w:val="footnote reference"/>
    <w:basedOn w:val="Fontepargpadro"/>
    <w:semiHidden/>
    <w:rPr>
      <w:vertAlign w:val="superscript"/>
    </w:rPr>
  </w:style>
  <w:style w:type="paragraph" w:styleId="Sumrio1">
    <w:name w:val="toc 1"/>
    <w:basedOn w:val="01-Texto"/>
    <w:next w:val="Normal"/>
    <w:autoRedefine/>
    <w:uiPriority w:val="39"/>
    <w:pPr>
      <w:spacing w:line="240" w:lineRule="auto"/>
      <w:ind w:firstLine="0"/>
      <w:jc w:val="left"/>
    </w:pPr>
    <w:rPr>
      <w:b/>
      <w:caps/>
      <w:sz w:val="20"/>
    </w:rPr>
  </w:style>
  <w:style w:type="paragraph" w:styleId="Sumrio2">
    <w:name w:val="toc 2"/>
    <w:basedOn w:val="01-Texto"/>
    <w:next w:val="Normal"/>
    <w:autoRedefine/>
    <w:uiPriority w:val="39"/>
    <w:pPr>
      <w:spacing w:line="240" w:lineRule="auto"/>
      <w:ind w:left="240" w:firstLine="0"/>
      <w:jc w:val="left"/>
    </w:pPr>
    <w:rPr>
      <w:smallCaps/>
      <w:sz w:val="20"/>
    </w:rPr>
  </w:style>
  <w:style w:type="paragraph" w:styleId="Sumrio3">
    <w:name w:val="toc 3"/>
    <w:basedOn w:val="01-Texto"/>
    <w:next w:val="Normal"/>
    <w:autoRedefine/>
    <w:uiPriority w:val="39"/>
    <w:pPr>
      <w:spacing w:line="240" w:lineRule="auto"/>
      <w:ind w:left="480" w:firstLine="0"/>
      <w:jc w:val="left"/>
    </w:pPr>
    <w:rPr>
      <w:i/>
      <w:sz w:val="20"/>
    </w:rPr>
  </w:style>
  <w:style w:type="paragraph" w:styleId="Sumrio4">
    <w:name w:val="toc 4"/>
    <w:basedOn w:val="01-Texto"/>
    <w:next w:val="Normal"/>
    <w:autoRedefine/>
    <w:semiHidden/>
    <w:pPr>
      <w:spacing w:line="240" w:lineRule="auto"/>
      <w:ind w:left="720" w:firstLine="0"/>
      <w:jc w:val="left"/>
    </w:pPr>
    <w:rPr>
      <w:sz w:val="18"/>
    </w:rPr>
  </w:style>
  <w:style w:type="paragraph" w:styleId="Sumrio5">
    <w:name w:val="toc 5"/>
    <w:basedOn w:val="01-Texto"/>
    <w:next w:val="Normal"/>
    <w:autoRedefine/>
    <w:semiHidden/>
    <w:pPr>
      <w:spacing w:line="240" w:lineRule="auto"/>
      <w:ind w:left="960" w:firstLine="0"/>
      <w:jc w:val="left"/>
    </w:pPr>
    <w:rPr>
      <w:sz w:val="18"/>
    </w:rPr>
  </w:style>
  <w:style w:type="paragraph" w:styleId="Sumrio6">
    <w:name w:val="toc 6"/>
    <w:basedOn w:val="Normal"/>
    <w:next w:val="Normal"/>
    <w:autoRedefine/>
    <w:semiHidden/>
    <w:pPr>
      <w:ind w:left="1200"/>
      <w:jc w:val="left"/>
    </w:pPr>
    <w:rPr>
      <w:sz w:val="18"/>
    </w:rPr>
  </w:style>
  <w:style w:type="paragraph" w:styleId="Sumrio7">
    <w:name w:val="toc 7"/>
    <w:basedOn w:val="Normal"/>
    <w:next w:val="Normal"/>
    <w:autoRedefine/>
    <w:semiHidden/>
    <w:pPr>
      <w:ind w:left="1440"/>
      <w:jc w:val="left"/>
    </w:pPr>
    <w:rPr>
      <w:sz w:val="18"/>
    </w:rPr>
  </w:style>
  <w:style w:type="paragraph" w:styleId="Sumrio8">
    <w:name w:val="toc 8"/>
    <w:basedOn w:val="Normal"/>
    <w:next w:val="Normal"/>
    <w:autoRedefine/>
    <w:semiHidden/>
    <w:pPr>
      <w:ind w:left="1680"/>
      <w:jc w:val="left"/>
    </w:pPr>
    <w:rPr>
      <w:sz w:val="18"/>
    </w:rPr>
  </w:style>
  <w:style w:type="paragraph" w:styleId="Sumrio9">
    <w:name w:val="toc 9"/>
    <w:basedOn w:val="Normal"/>
    <w:next w:val="Normal"/>
    <w:autoRedefine/>
    <w:semiHidden/>
    <w:pPr>
      <w:ind w:left="1920"/>
      <w:jc w:val="left"/>
    </w:pPr>
    <w:rPr>
      <w:sz w:val="18"/>
    </w:rPr>
  </w:style>
  <w:style w:type="paragraph" w:customStyle="1" w:styleId="03-Inciso">
    <w:name w:val="03 - Inciso"/>
    <w:basedOn w:val="Normal"/>
    <w:rsid w:val="00B30497"/>
    <w:pPr>
      <w:spacing w:line="360" w:lineRule="auto"/>
      <w:ind w:left="1134"/>
    </w:pPr>
  </w:style>
  <w:style w:type="character" w:styleId="Nmerodepgina">
    <w:name w:val="page number"/>
    <w:basedOn w:val="Fontepargpadro"/>
  </w:style>
  <w:style w:type="paragraph" w:customStyle="1" w:styleId="06-Ttulosps-textuais">
    <w:name w:val="06 - Títulos pós-textuais"/>
    <w:basedOn w:val="Ttulo1"/>
    <w:pPr>
      <w:numPr>
        <w:numId w:val="0"/>
      </w:numPr>
      <w:jc w:val="center"/>
    </w:pPr>
  </w:style>
  <w:style w:type="paragraph" w:customStyle="1" w:styleId="07-FolhadeRosto">
    <w:name w:val="07 - Folha de Rosto"/>
    <w:basedOn w:val="Normal"/>
    <w:pPr>
      <w:spacing w:after="120"/>
      <w:jc w:val="center"/>
    </w:pPr>
    <w:rPr>
      <w:b/>
      <w:caps/>
    </w:rPr>
  </w:style>
  <w:style w:type="paragraph" w:customStyle="1" w:styleId="07-Naturezadotrabalho">
    <w:name w:val="07 - Natureza do trabalho"/>
    <w:basedOn w:val="Normal"/>
    <w:pPr>
      <w:ind w:left="4536"/>
    </w:pPr>
  </w:style>
  <w:style w:type="paragraph" w:customStyle="1" w:styleId="09-DedicatriaseAgradecimentos">
    <w:name w:val="09 - Dedicatórias e Agradecimentos"/>
    <w:basedOn w:val="07-Naturezadotrabalho"/>
    <w:pPr>
      <w:ind w:left="3402"/>
    </w:pPr>
    <w:rPr>
      <w:i/>
    </w:rPr>
  </w:style>
  <w:style w:type="paragraph" w:styleId="Textodecomentrio">
    <w:name w:val="annotation text"/>
    <w:basedOn w:val="Normal"/>
    <w:semiHidden/>
    <w:rPr>
      <w:sz w:val="20"/>
    </w:rPr>
  </w:style>
  <w:style w:type="paragraph" w:customStyle="1" w:styleId="05-Tabelafonte">
    <w:name w:val="05 - Tabela fonte"/>
    <w:basedOn w:val="Normal"/>
    <w:pPr>
      <w:spacing w:before="120"/>
      <w:jc w:val="right"/>
    </w:pPr>
    <w:rPr>
      <w:sz w:val="20"/>
    </w:rPr>
  </w:style>
  <w:style w:type="paragraph" w:customStyle="1" w:styleId="06-Ttulospr-textuais">
    <w:name w:val="06 - Títulos pré-textuais"/>
    <w:basedOn w:val="Normal"/>
    <w:rsid w:val="00C37A7A"/>
    <w:pPr>
      <w:spacing w:after="960"/>
      <w:jc w:val="center"/>
    </w:pPr>
    <w:rPr>
      <w:b/>
      <w:caps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paragraph" w:styleId="ndicedeilustraes">
    <w:name w:val="table of figures"/>
    <w:basedOn w:val="Normal"/>
    <w:next w:val="Normal"/>
    <w:semiHidden/>
    <w:pPr>
      <w:ind w:left="480" w:hanging="480"/>
    </w:p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paragraph" w:styleId="Cabealho">
    <w:name w:val="heade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rsid w:val="002B13AB"/>
    <w:pPr>
      <w:jc w:val="left"/>
    </w:pPr>
    <w:rPr>
      <w:rFonts w:ascii="Arial" w:hAnsi="Arial"/>
      <w:b/>
    </w:rPr>
  </w:style>
  <w:style w:type="paragraph" w:styleId="Recuodecorpodetexto2">
    <w:name w:val="Body Text Indent 2"/>
    <w:basedOn w:val="Normal"/>
    <w:rsid w:val="00B368F6"/>
    <w:pPr>
      <w:spacing w:after="120" w:line="480" w:lineRule="auto"/>
      <w:ind w:left="283"/>
    </w:pPr>
  </w:style>
  <w:style w:type="character" w:customStyle="1" w:styleId="CabealhoChar">
    <w:name w:val="Cabeçalho Char"/>
    <w:basedOn w:val="Fontepargpadro"/>
    <w:link w:val="Cabealho"/>
    <w:uiPriority w:val="99"/>
    <w:rsid w:val="00E255BA"/>
    <w:rPr>
      <w:sz w:val="24"/>
    </w:rPr>
  </w:style>
  <w:style w:type="paragraph" w:styleId="Textodebalo">
    <w:name w:val="Balloon Text"/>
    <w:basedOn w:val="Normal"/>
    <w:link w:val="TextodebaloChar"/>
    <w:rsid w:val="00E255B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E255BA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har"/>
    <w:qFormat/>
    <w:rsid w:val="00B7037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rsid w:val="00B703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317815"/>
    <w:pPr>
      <w:ind w:left="720"/>
      <w:contextualSpacing/>
    </w:pPr>
  </w:style>
  <w:style w:type="character" w:customStyle="1" w:styleId="RodapChar">
    <w:name w:val="Rodapé Char"/>
    <w:basedOn w:val="Fontepargpadro"/>
    <w:link w:val="Rodap"/>
    <w:uiPriority w:val="99"/>
    <w:rsid w:val="00A320FC"/>
    <w:rPr>
      <w:sz w:val="24"/>
    </w:rPr>
  </w:style>
  <w:style w:type="table" w:styleId="Tabelacomgrade">
    <w:name w:val="Table Grid"/>
    <w:basedOn w:val="Tabelanormal"/>
    <w:rsid w:val="00BA41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74E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74E92"/>
    <w:rPr>
      <w:rFonts w:ascii="Courier New" w:hAnsi="Courier New" w:cs="Courier New"/>
    </w:rPr>
  </w:style>
  <w:style w:type="table" w:customStyle="1" w:styleId="TableNormal">
    <w:name w:val="Table Normal"/>
    <w:uiPriority w:val="2"/>
    <w:semiHidden/>
    <w:unhideWhenUsed/>
    <w:qFormat/>
    <w:rsid w:val="00A766B9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A766B9"/>
    <w:pPr>
      <w:widowControl w:val="0"/>
      <w:autoSpaceDE w:val="0"/>
      <w:autoSpaceDN w:val="0"/>
      <w:spacing w:line="250" w:lineRule="exact"/>
      <w:ind w:left="1018" w:right="1018"/>
      <w:jc w:val="center"/>
    </w:pPr>
    <w:rPr>
      <w:rFonts w:ascii="Carlito" w:eastAsia="Carlito" w:hAnsi="Carlito" w:cs="Carlito"/>
      <w:sz w:val="22"/>
      <w:szCs w:val="22"/>
      <w:lang w:val="pt-PT" w:eastAsia="en-US"/>
    </w:rPr>
  </w:style>
  <w:style w:type="table" w:customStyle="1" w:styleId="TableNormal1">
    <w:name w:val="Table Normal1"/>
    <w:uiPriority w:val="2"/>
    <w:semiHidden/>
    <w:unhideWhenUsed/>
    <w:qFormat/>
    <w:rsid w:val="0080193D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MenoPendente">
    <w:name w:val="Unresolved Mention"/>
    <w:basedOn w:val="Fontepargpadro"/>
    <w:uiPriority w:val="99"/>
    <w:semiHidden/>
    <w:unhideWhenUsed/>
    <w:rsid w:val="00FD63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18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4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1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9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8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4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s://giulianolanes.github.io/TecnoLogica/" TargetMode="Externa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eus%20documentos\Home%20pages\Ci&#234;ncias%20da%20Linguagem\Disserta&#231;&#227;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FERLIN</b:Tag>
    <b:SourceType>ArticleInAPeriodical</b:SourceType>
    <b:Guid>{382EFEF6-857C-449A-821F-C158037E93C8}</b:Guid>
    <b:Title>Os cursos de engenharia na modalidade EAD e Presencial: Proposta de cursos na área de computação, produção e elétrica.</b:Title>
    <b:Year>2015</b:Year>
    <b:Author>
      <b:Author>
        <b:NameList>
          <b:Person>
            <b:Last>FERLIN E. P.</b:Last>
            <b:First>CARVALHO</b:First>
            <b:Middle>N. F.</b:Middle>
          </b:Person>
        </b:NameList>
      </b:Author>
    </b:Author>
    <b:ConferenceName>COBENGE - Congresso Brasileiro de Engenharia</b:ConferenceName>
    <b:PeriodicalTitle>XLIII Congresso Brasileiro de Educação em Engenharia</b:PeriodicalTitle>
    <b:RefOrder>1</b:RefOrder>
  </b:Source>
  <b:Source>
    <b:Tag>AZEVEDO</b:Tag>
    <b:SourceType>Book</b:SourceType>
    <b:Guid>{A117709F-0DEA-4DAA-9547-B49741973FD5}</b:Guid>
    <b:Title>Metodologia científica ao alcance de todos</b:Title>
    <b:Year>2009</b:Year>
    <b:Author>
      <b:Author>
        <b:NameList>
          <b:Person>
            <b:Last>AZEVEDO</b:Last>
            <b:First>C.</b:First>
            <b:Middle>B.</b:Middle>
          </b:Person>
        </b:NameList>
      </b:Author>
    </b:Author>
    <b:City>Barueri</b:City>
    <b:Publisher>Manole</b:Publisher>
    <b:RefOrder>2</b:RefOrder>
  </b:Source>
  <b:Source>
    <b:Tag>WAZLAWICK</b:Tag>
    <b:SourceType>Book</b:SourceType>
    <b:Guid>{321820F0-1CBE-4CD6-A079-D5902009C7F6}</b:Guid>
    <b:Author>
      <b:Author>
        <b:NameList>
          <b:Person>
            <b:Last>WAZLAWICK</b:Last>
            <b:First>R.</b:First>
            <b:Middle>S.</b:Middle>
          </b:Person>
        </b:NameList>
      </b:Author>
    </b:Author>
    <b:Title>Metodologia da pesquisa para ciência da computação</b:Title>
    <b:Year>2009</b:Year>
    <b:City>Rio de Janeiro</b:City>
    <b:Publisher>Elsevier</b:Publisher>
    <b:RefOrder>3</b:RefOrder>
  </b:Source>
  <b:Source>
    <b:Tag>MAGALHAES</b:Tag>
    <b:SourceType>BookSection</b:SourceType>
    <b:Guid>{67EA7683-DE02-44DD-B79C-BA7ACBFC1D03}</b:Guid>
    <b:Author>
      <b:Author>
        <b:NameList>
          <b:Person>
            <b:Last>MAGALHÃES</b:Last>
            <b:First>L.</b:First>
            <b:Middle>B. N.</b:Middle>
          </b:Person>
        </b:NameList>
      </b:Author>
      <b:BookAuthor>
        <b:NameList>
          <b:Person>
            <b:Last>SILVA</b:Last>
            <b:First>P.</b:First>
          </b:Person>
        </b:NameList>
      </b:BookAuthor>
    </b:Author>
    <b:Title>Anti-hipertensivos</b:Title>
    <b:Year>1998</b:Year>
    <b:City>Rio de Janeiro</b:City>
    <b:Publisher>Guanabara Koogan</b:Publisher>
    <b:BookTitle>Farmacologia</b:BookTitle>
    <b:Pages>647-657</b:Pages>
    <b:RefOrder>4</b:RefOrder>
  </b:Source>
  <b:Source>
    <b:Tag>SOUZA</b:Tag>
    <b:SourceType>Misc</b:SourceType>
    <b:Guid>{70DE0499-85B7-45E9-A213-C0C291248955}</b:Guid>
    <b:Title>Risco biológico e biossegurança no cotidiano de enfermeiros e auxiliares de enfermagem.</b:Title>
    <b:Year>2001</b:Year>
    <b:City>Ribeirão Preto</b:City>
    <b:Author>
      <b:Author>
        <b:NameList>
          <b:Person>
            <b:Last>SOUZA</b:Last>
            <b:First>A.</b:First>
            <b:Middle>C. S.</b:Middle>
          </b:Person>
        </b:NameList>
      </b:Author>
    </b:Author>
    <b:PublicationTitle>Tese de Doutorado</b:PublicationTitle>
    <b:StateProvince>São Paulo</b:StateProvince>
    <b:CountryRegion>Brasi</b:CountryRegion>
    <b:RefOrder>5</b:RefOrder>
  </b:Source>
  <b:Source>
    <b:Tag>LEFFA</b:Tag>
    <b:SourceType>InternetSite</b:SourceType>
    <b:Guid>{5F69CA02-A7FA-41F7-834B-1AD54EB12A70}</b:Guid>
    <b:Title>Normas da ABNT - Citações e Referências Bibliográficas</b:Title>
    <b:Author>
      <b:Author>
        <b:NameList>
          <b:Person>
            <b:Last>LEFFA</b:Last>
            <b:First>V.</b:First>
            <b:Middle>J.</b:Middle>
          </b:Person>
        </b:NameList>
      </b:Author>
    </b:Author>
    <b:URL>http://www.leffa.pro.br/textos/abnt.htm</b:URL>
    <b:RefOrder>6</b:RefOrder>
  </b:Source>
</b:Sources>
</file>

<file path=customXml/itemProps1.xml><?xml version="1.0" encoding="utf-8"?>
<ds:datastoreItem xmlns:ds="http://schemas.openxmlformats.org/officeDocument/2006/customXml" ds:itemID="{E8E22FA5-FF9F-421F-A80B-A96DEFCF2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Dissertação.dot</Template>
  <TotalTime>27</TotalTime>
  <Pages>4</Pages>
  <Words>252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EDERSON CICHACZEWSKI</dc:creator>
  <cp:lastModifiedBy>Lanes</cp:lastModifiedBy>
  <cp:revision>6</cp:revision>
  <cp:lastPrinted>2011-03-01T23:31:00Z</cp:lastPrinted>
  <dcterms:created xsi:type="dcterms:W3CDTF">2023-10-27T20:00:00Z</dcterms:created>
  <dcterms:modified xsi:type="dcterms:W3CDTF">2024-09-09T15:37:00Z</dcterms:modified>
</cp:coreProperties>
</file>